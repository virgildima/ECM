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CA" w:rsidRPr="006E6907" w:rsidRDefault="00CB0752" w:rsidP="006E6907">
      <w:pPr>
        <w:jc w:val="center"/>
        <w:rPr>
          <w:rFonts w:ascii="Arial" w:hAnsi="Arial" w:cs="Arial"/>
          <w:b/>
          <w:sz w:val="36"/>
          <w:szCs w:val="36"/>
        </w:rPr>
      </w:pPr>
      <w:r w:rsidRPr="006E6907">
        <w:rPr>
          <w:rFonts w:ascii="Arial" w:hAnsi="Arial" w:cs="Arial"/>
          <w:b/>
          <w:sz w:val="36"/>
          <w:szCs w:val="36"/>
        </w:rPr>
        <w:t>User Stories</w:t>
      </w:r>
    </w:p>
    <w:p w:rsidR="00CB0752" w:rsidRPr="006E6907" w:rsidRDefault="00CB0752">
      <w:pPr>
        <w:rPr>
          <w:rFonts w:ascii="Arial" w:hAnsi="Arial" w:cs="Arial"/>
        </w:rPr>
      </w:pPr>
    </w:p>
    <w:p w:rsidR="00CB0752" w:rsidRPr="006E6907" w:rsidRDefault="00CB0752">
      <w:pPr>
        <w:rPr>
          <w:rFonts w:ascii="Arial" w:hAnsi="Arial" w:cs="Arial"/>
          <w:b/>
          <w:sz w:val="28"/>
          <w:szCs w:val="28"/>
        </w:rPr>
      </w:pPr>
      <w:r w:rsidRPr="006E6907">
        <w:rPr>
          <w:rFonts w:ascii="Arial" w:hAnsi="Arial" w:cs="Arial"/>
          <w:b/>
          <w:sz w:val="28"/>
          <w:szCs w:val="28"/>
        </w:rPr>
        <w:t>Author Stories</w:t>
      </w:r>
    </w:p>
    <w:p w:rsidR="00CB0752" w:rsidRPr="006E6907" w:rsidRDefault="00CB0752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Register with the application</w:t>
      </w:r>
      <w:r w:rsidR="002C1C5F" w:rsidRPr="006E6907">
        <w:rPr>
          <w:rFonts w:ascii="Arial" w:hAnsi="Arial" w:cs="Arial"/>
        </w:rPr>
        <w:t xml:space="preserve">’s </w:t>
      </w:r>
      <w:r w:rsidRPr="006E6907">
        <w:rPr>
          <w:rFonts w:ascii="Arial" w:hAnsi="Arial" w:cs="Arial"/>
        </w:rPr>
        <w:t xml:space="preserve"> registration form.</w:t>
      </w:r>
    </w:p>
    <w:p w:rsidR="00CB0752" w:rsidRPr="006E6907" w:rsidRDefault="00CB0752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 xml:space="preserve">Publish </w:t>
      </w:r>
      <w:r w:rsidR="002C1C5F" w:rsidRPr="006E6907">
        <w:rPr>
          <w:rFonts w:ascii="Arial" w:hAnsi="Arial" w:cs="Arial"/>
        </w:rPr>
        <w:t>a paper within  the application.</w:t>
      </w:r>
      <w:bookmarkStart w:id="0" w:name="_GoBack"/>
      <w:bookmarkEnd w:id="0"/>
    </w:p>
    <w:p w:rsidR="002C1C5F" w:rsidRPr="006E6907" w:rsidRDefault="002C1C5F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Write a summary about the paper and add the appropriate tags.</w:t>
      </w:r>
    </w:p>
    <w:p w:rsidR="002C1C5F" w:rsidRPr="006E6907" w:rsidRDefault="002C1C5F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Mention the rev</w:t>
      </w:r>
      <w:r w:rsidR="00CE54EA" w:rsidRPr="006E6907">
        <w:rPr>
          <w:rFonts w:ascii="Arial" w:hAnsi="Arial" w:cs="Arial"/>
        </w:rPr>
        <w:t>iewers you hav</w:t>
      </w:r>
      <w:r w:rsidR="001D69AA" w:rsidRPr="006E6907">
        <w:rPr>
          <w:rFonts w:ascii="Arial" w:hAnsi="Arial" w:cs="Arial"/>
        </w:rPr>
        <w:t>e a conflict with once they have been</w:t>
      </w:r>
      <w:r w:rsidR="00CE54EA" w:rsidRPr="006E6907">
        <w:rPr>
          <w:rFonts w:ascii="Arial" w:hAnsi="Arial" w:cs="Arial"/>
        </w:rPr>
        <w:t xml:space="preserve"> assigned to he’s paper</w:t>
      </w:r>
    </w:p>
    <w:p w:rsidR="002C1C5F" w:rsidRPr="006E6907" w:rsidRDefault="002C1C5F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Have access to read any reviewers review on the author’s paper.</w:t>
      </w:r>
    </w:p>
    <w:p w:rsidR="002C1C5F" w:rsidRPr="006E6907" w:rsidRDefault="002C1C5F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Comment on any reviewers review.</w:t>
      </w:r>
    </w:p>
    <w:p w:rsidR="002C1C5F" w:rsidRPr="006E6907" w:rsidRDefault="002C1C5F" w:rsidP="00CB0752">
      <w:pPr>
        <w:rPr>
          <w:rFonts w:ascii="Arial" w:hAnsi="Arial" w:cs="Arial"/>
        </w:rPr>
      </w:pPr>
    </w:p>
    <w:p w:rsidR="002C1C5F" w:rsidRPr="006E6907" w:rsidRDefault="002C1C5F" w:rsidP="00CB0752">
      <w:pPr>
        <w:rPr>
          <w:rFonts w:ascii="Arial" w:hAnsi="Arial" w:cs="Arial"/>
          <w:b/>
          <w:sz w:val="28"/>
          <w:szCs w:val="28"/>
        </w:rPr>
      </w:pPr>
      <w:r w:rsidRPr="006E6907">
        <w:rPr>
          <w:rFonts w:ascii="Arial" w:hAnsi="Arial" w:cs="Arial"/>
          <w:b/>
          <w:sz w:val="28"/>
          <w:szCs w:val="28"/>
        </w:rPr>
        <w:t>Reviewer Stories</w:t>
      </w:r>
    </w:p>
    <w:p w:rsidR="002C1C5F" w:rsidRPr="006E6907" w:rsidRDefault="002C1C5F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Register with the application registration form.</w:t>
      </w:r>
    </w:p>
    <w:p w:rsidR="002C1C5F" w:rsidRPr="006E6907" w:rsidRDefault="00CE54EA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Select all  he’s  fields of expertise and their level.</w:t>
      </w:r>
    </w:p>
    <w:p w:rsidR="00CE54EA" w:rsidRPr="006E6907" w:rsidRDefault="00CE54EA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Mark the papers he is mostly interested in reviewing  to help the chair.</w:t>
      </w:r>
    </w:p>
    <w:p w:rsidR="00CE54EA" w:rsidRPr="006E6907" w:rsidRDefault="00CE54EA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Write reviews to papers he’s been assigned to.</w:t>
      </w:r>
    </w:p>
    <w:p w:rsidR="00CE54EA" w:rsidRPr="006E6907" w:rsidRDefault="00CE54EA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Discuss conflicts with other reviewers.</w:t>
      </w:r>
    </w:p>
    <w:p w:rsidR="00CE54EA" w:rsidRPr="006E6907" w:rsidRDefault="001D69AA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Discuss papers with authors.</w:t>
      </w:r>
    </w:p>
    <w:p w:rsidR="001D69AA" w:rsidRPr="006E6907" w:rsidRDefault="001D69AA" w:rsidP="00CB0752">
      <w:pPr>
        <w:rPr>
          <w:rFonts w:ascii="Arial" w:hAnsi="Arial" w:cs="Arial"/>
        </w:rPr>
      </w:pPr>
    </w:p>
    <w:p w:rsidR="001D69AA" w:rsidRPr="006E6907" w:rsidRDefault="001D69AA" w:rsidP="00CB0752">
      <w:pPr>
        <w:rPr>
          <w:rFonts w:ascii="Arial" w:hAnsi="Arial" w:cs="Arial"/>
          <w:b/>
          <w:sz w:val="28"/>
          <w:szCs w:val="28"/>
        </w:rPr>
      </w:pPr>
      <w:r w:rsidRPr="006E6907">
        <w:rPr>
          <w:rFonts w:ascii="Arial" w:hAnsi="Arial" w:cs="Arial"/>
          <w:b/>
          <w:sz w:val="28"/>
          <w:szCs w:val="28"/>
        </w:rPr>
        <w:t>Chair Stories</w:t>
      </w:r>
    </w:p>
    <w:p w:rsidR="001D69AA" w:rsidRPr="006E6907" w:rsidRDefault="001D69AA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Register with the application registration form.</w:t>
      </w:r>
    </w:p>
    <w:p w:rsidR="00603563" w:rsidRPr="006E6907" w:rsidRDefault="00603563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Assign reviewers to papers while keeping track of the reviewers paper choices.</w:t>
      </w:r>
    </w:p>
    <w:p w:rsidR="00603563" w:rsidRPr="006E6907" w:rsidRDefault="00603563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Flagg reviewers that tend to give constant wrong reviews.</w:t>
      </w:r>
    </w:p>
    <w:p w:rsidR="00603563" w:rsidRPr="006E6907" w:rsidRDefault="00603563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Give opinions on conflicted papers.</w:t>
      </w:r>
    </w:p>
    <w:p w:rsidR="00A13B10" w:rsidRPr="006E6907" w:rsidRDefault="00603563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 xml:space="preserve">Contact the admin </w:t>
      </w:r>
      <w:r w:rsidR="00A13B10" w:rsidRPr="006E6907">
        <w:rPr>
          <w:rFonts w:ascii="Arial" w:hAnsi="Arial" w:cs="Arial"/>
        </w:rPr>
        <w:t>if someone’s access level needs to be changed or an account needs to be closed.</w:t>
      </w:r>
    </w:p>
    <w:p w:rsidR="00603563" w:rsidRPr="006E6907" w:rsidRDefault="00A13B10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 xml:space="preserve"> </w:t>
      </w:r>
    </w:p>
    <w:p w:rsidR="00A13B10" w:rsidRPr="006E6907" w:rsidRDefault="00A13B10" w:rsidP="00CB0752">
      <w:pPr>
        <w:rPr>
          <w:rFonts w:ascii="Arial" w:hAnsi="Arial" w:cs="Arial"/>
          <w:b/>
          <w:sz w:val="28"/>
          <w:szCs w:val="28"/>
        </w:rPr>
      </w:pPr>
      <w:r w:rsidRPr="006E6907">
        <w:rPr>
          <w:rFonts w:ascii="Arial" w:hAnsi="Arial" w:cs="Arial"/>
          <w:b/>
          <w:sz w:val="28"/>
          <w:szCs w:val="28"/>
        </w:rPr>
        <w:t>Admin Stories</w:t>
      </w:r>
    </w:p>
    <w:p w:rsidR="000C1162" w:rsidRPr="006E6907" w:rsidRDefault="000C1162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Monitors the system and makes changes accordingly.</w:t>
      </w:r>
    </w:p>
    <w:p w:rsidR="000C1162" w:rsidRPr="006E6907" w:rsidRDefault="000C1162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Allows permission for accounts to be created and gives access level to each one.</w:t>
      </w:r>
    </w:p>
    <w:p w:rsidR="000C1162" w:rsidRPr="006E6907" w:rsidRDefault="000C1162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>Reads the messages from the chair and makes changes accordingly.</w:t>
      </w:r>
    </w:p>
    <w:p w:rsidR="00603563" w:rsidRPr="006E6907" w:rsidRDefault="00152F46" w:rsidP="00CB0752">
      <w:pPr>
        <w:rPr>
          <w:rFonts w:ascii="Arial" w:hAnsi="Arial" w:cs="Arial"/>
        </w:rPr>
      </w:pPr>
      <w:r w:rsidRPr="006E6907">
        <w:rPr>
          <w:rFonts w:ascii="Arial" w:hAnsi="Arial" w:cs="Arial"/>
        </w:rPr>
        <w:t xml:space="preserve">Allows the creation of other admin accounts. </w:t>
      </w:r>
    </w:p>
    <w:sectPr w:rsidR="00603563" w:rsidRPr="006E690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907" w:rsidRDefault="006E6907" w:rsidP="006E6907">
      <w:pPr>
        <w:spacing w:after="0" w:line="240" w:lineRule="auto"/>
      </w:pPr>
      <w:r>
        <w:separator/>
      </w:r>
    </w:p>
  </w:endnote>
  <w:endnote w:type="continuationSeparator" w:id="0">
    <w:p w:rsidR="006E6907" w:rsidRDefault="006E6907" w:rsidP="006E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2239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6907" w:rsidRDefault="006E69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A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6907" w:rsidRDefault="006E6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907" w:rsidRDefault="006E6907" w:rsidP="006E6907">
      <w:pPr>
        <w:spacing w:after="0" w:line="240" w:lineRule="auto"/>
      </w:pPr>
      <w:r>
        <w:separator/>
      </w:r>
    </w:p>
  </w:footnote>
  <w:footnote w:type="continuationSeparator" w:id="0">
    <w:p w:rsidR="006E6907" w:rsidRDefault="006E6907" w:rsidP="006E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8BE0CC03E8184E2D8CBACE98E0D641A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10-19T00:00:00Z">
        <w:dateFormat w:val="M/d/yy"/>
        <w:lid w:val="en-US"/>
        <w:storeMappedDataAs w:val="dateTime"/>
        <w:calendar w:val="gregorian"/>
      </w:date>
    </w:sdtPr>
    <w:sdtContent>
      <w:p w:rsidR="007E4A93" w:rsidRDefault="007E4A9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7E4A93">
          <w:rPr>
            <w:caps/>
            <w:color w:val="44546A" w:themeColor="text2"/>
            <w:sz w:val="20"/>
            <w:szCs w:val="20"/>
            <w:lang w:val="en-US"/>
          </w:rPr>
          <w:t>10/19/16</w:t>
        </w:r>
      </w:p>
    </w:sdtContent>
  </w:sdt>
  <w:p w:rsidR="007E4A93" w:rsidRDefault="007E4A93" w:rsidP="007E4A93">
    <w:pPr>
      <w:pStyle w:val="Header"/>
      <w:rPr>
        <w:color w:val="44546A" w:themeColor="text2"/>
        <w:sz w:val="20"/>
        <w:szCs w:val="20"/>
      </w:rPr>
    </w:pPr>
  </w:p>
  <w:p w:rsidR="006E6907" w:rsidRDefault="006E6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B7640"/>
    <w:multiLevelType w:val="hybridMultilevel"/>
    <w:tmpl w:val="123CD252"/>
    <w:lvl w:ilvl="0" w:tplc="1D98A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F7"/>
    <w:rsid w:val="000C1162"/>
    <w:rsid w:val="00152F46"/>
    <w:rsid w:val="001D69AA"/>
    <w:rsid w:val="002156CA"/>
    <w:rsid w:val="002C1C5F"/>
    <w:rsid w:val="00603563"/>
    <w:rsid w:val="006E6907"/>
    <w:rsid w:val="007E4A93"/>
    <w:rsid w:val="00A13B10"/>
    <w:rsid w:val="00B70EF7"/>
    <w:rsid w:val="00CB0752"/>
    <w:rsid w:val="00CE54EA"/>
    <w:rsid w:val="00D22EE5"/>
    <w:rsid w:val="00F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1EA0A"/>
  <w15:chartTrackingRefBased/>
  <w15:docId w15:val="{EBCE743A-7DE5-41F1-9489-B3377344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907"/>
  </w:style>
  <w:style w:type="paragraph" w:styleId="Footer">
    <w:name w:val="footer"/>
    <w:basedOn w:val="Normal"/>
    <w:link w:val="FooterChar"/>
    <w:uiPriority w:val="99"/>
    <w:unhideWhenUsed/>
    <w:rsid w:val="006E6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907"/>
  </w:style>
  <w:style w:type="character" w:styleId="PlaceholderText">
    <w:name w:val="Placeholder Text"/>
    <w:basedOn w:val="DefaultParagraphFont"/>
    <w:uiPriority w:val="99"/>
    <w:semiHidden/>
    <w:rsid w:val="006E6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E0CC03E8184E2D8CBACE98E0D64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C33E-A106-483F-9386-09402D03A355}"/>
      </w:docPartPr>
      <w:docPartBody>
        <w:p w:rsidR="00000000" w:rsidRDefault="00FE7501" w:rsidP="00FE7501">
          <w:pPr>
            <w:pStyle w:val="8BE0CC03E8184E2D8CBACE98E0D641A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01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5EE2BCA8214056A84F13670E1BE580">
    <w:name w:val="CE5EE2BCA8214056A84F13670E1BE580"/>
    <w:rsid w:val="00FE7501"/>
  </w:style>
  <w:style w:type="paragraph" w:customStyle="1" w:styleId="354383BA53084D559D02FF2E4FD7A957">
    <w:name w:val="354383BA53084D559D02FF2E4FD7A957"/>
    <w:rsid w:val="00FE7501"/>
  </w:style>
  <w:style w:type="paragraph" w:customStyle="1" w:styleId="177D57B1D75147A78E41201C2E64E4BD">
    <w:name w:val="177D57B1D75147A78E41201C2E64E4BD"/>
    <w:rsid w:val="00FE7501"/>
  </w:style>
  <w:style w:type="paragraph" w:customStyle="1" w:styleId="8D35407DA0504CA0A8CAC9A2F33BF0B7">
    <w:name w:val="8D35407DA0504CA0A8CAC9A2F33BF0B7"/>
    <w:rsid w:val="00FE7501"/>
  </w:style>
  <w:style w:type="character" w:styleId="PlaceholderText">
    <w:name w:val="Placeholder Text"/>
    <w:basedOn w:val="DefaultParagraphFont"/>
    <w:uiPriority w:val="99"/>
    <w:semiHidden/>
    <w:rsid w:val="00FE7501"/>
    <w:rPr>
      <w:color w:val="808080"/>
    </w:rPr>
  </w:style>
  <w:style w:type="paragraph" w:customStyle="1" w:styleId="B89DF14B0EE04682B2FD8DBB7508E727">
    <w:name w:val="B89DF14B0EE04682B2FD8DBB7508E727"/>
    <w:rsid w:val="00FE7501"/>
  </w:style>
  <w:style w:type="paragraph" w:customStyle="1" w:styleId="F0C5E0BB31704DE881EAA52EAAE025E3">
    <w:name w:val="F0C5E0BB31704DE881EAA52EAAE025E3"/>
    <w:rsid w:val="00FE7501"/>
  </w:style>
  <w:style w:type="paragraph" w:customStyle="1" w:styleId="E8AC5CDBD8094BAE9246A2B0D23200DF">
    <w:name w:val="E8AC5CDBD8094BAE9246A2B0D23200DF"/>
    <w:rsid w:val="00FE7501"/>
  </w:style>
  <w:style w:type="paragraph" w:customStyle="1" w:styleId="9547ABE7847A4F7C87DE2B668CAEE05E">
    <w:name w:val="9547ABE7847A4F7C87DE2B668CAEE05E"/>
    <w:rsid w:val="00FE7501"/>
  </w:style>
  <w:style w:type="paragraph" w:customStyle="1" w:styleId="8BE0CC03E8184E2D8CBACE98E0D641A2">
    <w:name w:val="8BE0CC03E8184E2D8CBACE98E0D641A2"/>
    <w:rsid w:val="00FE7501"/>
  </w:style>
  <w:style w:type="paragraph" w:customStyle="1" w:styleId="85C8EF41AC7A47E2A206D526E06C0B7C">
    <w:name w:val="85C8EF41AC7A47E2A206D526E06C0B7C"/>
    <w:rsid w:val="00FE7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060DFE-7CC4-4494-8FB1-EF384685E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C9625783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19.10.2016</dc:title>
  <dc:subject/>
  <dc:creator>V.Dima</dc:creator>
  <cp:keywords/>
  <dc:description/>
  <cp:lastModifiedBy>V.Dima</cp:lastModifiedBy>
  <cp:revision>4</cp:revision>
  <dcterms:created xsi:type="dcterms:W3CDTF">2016-10-19T11:52:00Z</dcterms:created>
  <dcterms:modified xsi:type="dcterms:W3CDTF">2016-10-19T13:41:00Z</dcterms:modified>
</cp:coreProperties>
</file>