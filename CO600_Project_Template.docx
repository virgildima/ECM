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B2C" w:rsidRDefault="00925B2C" w:rsidP="00925B2C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     </w:t>
      </w:r>
    </w:p>
    <w:p w:rsidR="00444E03" w:rsidRDefault="00925B2C" w:rsidP="00925B2C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     </w:t>
      </w:r>
      <w:r w:rsidR="00444E03">
        <w:rPr>
          <w:rFonts w:ascii="Arial" w:hAnsi="Arial" w:cs="Arial"/>
          <w:b/>
          <w:sz w:val="36"/>
          <w:szCs w:val="36"/>
        </w:rPr>
        <w:t>CO600 Documentation Template</w:t>
      </w:r>
    </w:p>
    <w:p w:rsidR="00925B2C" w:rsidRDefault="00925B2C" w:rsidP="00444E03">
      <w:pPr>
        <w:jc w:val="center"/>
        <w:rPr>
          <w:rFonts w:ascii="Arial" w:hAnsi="Arial" w:cs="Arial"/>
          <w:b/>
          <w:sz w:val="36"/>
          <w:szCs w:val="36"/>
        </w:rPr>
      </w:pPr>
    </w:p>
    <w:p w:rsidR="00925B2C" w:rsidRPr="00D4768E" w:rsidRDefault="00925B2C" w:rsidP="00444E03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r w:rsidRPr="00D4768E">
        <w:rPr>
          <w:rFonts w:ascii="Arial" w:hAnsi="Arial" w:cs="Arial"/>
          <w:b/>
          <w:sz w:val="28"/>
          <w:szCs w:val="28"/>
        </w:rPr>
        <w:t>Tools for journal editors / conference programme committee chairs</w:t>
      </w:r>
    </w:p>
    <w:bookmarkEnd w:id="0"/>
    <w:p w:rsidR="00444E03" w:rsidRDefault="00444E03" w:rsidP="00444E03">
      <w:pPr>
        <w:jc w:val="center"/>
        <w:rPr>
          <w:rFonts w:ascii="Arial" w:hAnsi="Arial" w:cs="Arial"/>
        </w:rPr>
      </w:pPr>
    </w:p>
    <w:p w:rsidR="00444E03" w:rsidRDefault="00444E03" w:rsidP="00444E03">
      <w:pPr>
        <w:jc w:val="center"/>
        <w:rPr>
          <w:rFonts w:ascii="Arial" w:hAnsi="Arial" w:cs="Arial"/>
        </w:rPr>
      </w:pPr>
      <w:r w:rsidRPr="00444E03">
        <w:rPr>
          <w:rFonts w:ascii="Arial" w:hAnsi="Arial" w:cs="Arial"/>
        </w:rPr>
        <w:t>Ross Taylor</w:t>
      </w:r>
    </w:p>
    <w:p w:rsidR="00444E03" w:rsidRDefault="00444E03" w:rsidP="00444E0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Virgil Dima</w:t>
      </w:r>
    </w:p>
    <w:p w:rsidR="00444E03" w:rsidRPr="00444E03" w:rsidRDefault="00444E03" w:rsidP="00444E0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William </w:t>
      </w:r>
      <w:proofErr w:type="spellStart"/>
      <w:r>
        <w:rPr>
          <w:rFonts w:ascii="Arial" w:hAnsi="Arial" w:cs="Arial"/>
        </w:rPr>
        <w:t>Asare</w:t>
      </w:r>
      <w:proofErr w:type="spellEnd"/>
    </w:p>
    <w:p w:rsidR="00444E03" w:rsidRP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Pr="00444E03" w:rsidRDefault="00444E03" w:rsidP="00444E0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Table of contents</w:t>
      </w:r>
    </w:p>
    <w:p w:rsidR="00444E03" w:rsidRDefault="00444E03" w:rsidP="00444E03"/>
    <w:p w:rsidR="00967505" w:rsidRDefault="00967505" w:rsidP="00967505">
      <w:pPr>
        <w:pStyle w:val="ListParagraph"/>
        <w:numPr>
          <w:ilvl w:val="0"/>
          <w:numId w:val="1"/>
        </w:numPr>
      </w:pPr>
      <w:r>
        <w:lastRenderedPageBreak/>
        <w:t>Introduction</w:t>
      </w:r>
    </w:p>
    <w:p w:rsidR="00967505" w:rsidRDefault="00967505" w:rsidP="00967505">
      <w:pPr>
        <w:pStyle w:val="ListParagraph"/>
        <w:numPr>
          <w:ilvl w:val="0"/>
          <w:numId w:val="1"/>
        </w:numPr>
      </w:pPr>
      <w:r>
        <w:t xml:space="preserve">Description </w:t>
      </w:r>
    </w:p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444E03" w:rsidRDefault="00444E03" w:rsidP="00444E03"/>
    <w:p w:rsidR="003E0ECD" w:rsidRDefault="003E0ECD" w:rsidP="00444E03"/>
    <w:sectPr w:rsidR="003E0EC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E03" w:rsidRDefault="00444E03" w:rsidP="00444E03">
      <w:pPr>
        <w:spacing w:after="0" w:line="240" w:lineRule="auto"/>
      </w:pPr>
      <w:r>
        <w:separator/>
      </w:r>
    </w:p>
  </w:endnote>
  <w:endnote w:type="continuationSeparator" w:id="0">
    <w:p w:rsidR="00444E03" w:rsidRDefault="00444E03" w:rsidP="00444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28861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4E03" w:rsidRDefault="00444E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768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44E03" w:rsidRDefault="00444E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E03" w:rsidRDefault="00444E03" w:rsidP="00444E03">
      <w:pPr>
        <w:spacing w:after="0" w:line="240" w:lineRule="auto"/>
      </w:pPr>
      <w:r>
        <w:separator/>
      </w:r>
    </w:p>
  </w:footnote>
  <w:footnote w:type="continuationSeparator" w:id="0">
    <w:p w:rsidR="00444E03" w:rsidRDefault="00444E03" w:rsidP="00444E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1529E"/>
    <w:multiLevelType w:val="hybridMultilevel"/>
    <w:tmpl w:val="C50632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E03"/>
    <w:rsid w:val="000803E4"/>
    <w:rsid w:val="003E0ECD"/>
    <w:rsid w:val="004050C8"/>
    <w:rsid w:val="00444E03"/>
    <w:rsid w:val="006B32A1"/>
    <w:rsid w:val="00925B2C"/>
    <w:rsid w:val="00967505"/>
    <w:rsid w:val="00D4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FF1BC"/>
  <w15:chartTrackingRefBased/>
  <w15:docId w15:val="{FF9963EB-7135-47F3-B503-4B39B4FFA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E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E03"/>
  </w:style>
  <w:style w:type="paragraph" w:styleId="Footer">
    <w:name w:val="footer"/>
    <w:basedOn w:val="Normal"/>
    <w:link w:val="FooterChar"/>
    <w:uiPriority w:val="99"/>
    <w:unhideWhenUsed/>
    <w:rsid w:val="00444E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E03"/>
  </w:style>
  <w:style w:type="paragraph" w:styleId="ListParagraph">
    <w:name w:val="List Paragraph"/>
    <w:basedOn w:val="Normal"/>
    <w:uiPriority w:val="34"/>
    <w:qFormat/>
    <w:rsid w:val="00967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E4751A3E</Template>
  <TotalTime>0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W.R.Boateng-Asare</dc:creator>
  <cp:keywords/>
  <dc:description/>
  <cp:lastModifiedBy>W.R.Boateng-Asare</cp:lastModifiedBy>
  <cp:revision>4</cp:revision>
  <dcterms:created xsi:type="dcterms:W3CDTF">2016-10-27T11:15:00Z</dcterms:created>
  <dcterms:modified xsi:type="dcterms:W3CDTF">2016-10-27T14:11:00Z</dcterms:modified>
</cp:coreProperties>
</file>